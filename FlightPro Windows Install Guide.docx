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B948BB" w14:textId="2C7E8C69" w:rsidR="00076856" w:rsidRPr="00874AA1" w:rsidRDefault="00C52EB6" w:rsidP="00874AA1">
      <w:pPr>
        <w:pStyle w:val="Title"/>
      </w:pPr>
      <w:r>
        <w:t>Flight</w:t>
      </w:r>
      <w:r w:rsidR="00594CFD">
        <w:t>s</w:t>
      </w:r>
      <w:r>
        <w:t>-Pro</w:t>
      </w:r>
    </w:p>
    <w:p w14:paraId="5227F02B" w14:textId="3B0D353F" w:rsidR="00076856" w:rsidRPr="00874AA1" w:rsidRDefault="00C52EB6" w:rsidP="00874AA1">
      <w:pPr>
        <w:pStyle w:val="Title"/>
      </w:pPr>
      <w:r>
        <w:t>Windows 10 Installation Guide</w:t>
      </w:r>
    </w:p>
    <w:p w14:paraId="61359156" w14:textId="77777777" w:rsidR="00563FE4" w:rsidRPr="00874AA1" w:rsidRDefault="00950546" w:rsidP="00874AA1">
      <w:pPr>
        <w:pStyle w:val="Heading1"/>
      </w:pPr>
      <w:sdt>
        <w:sdtPr>
          <w:alias w:val="Project Overview:"/>
          <w:tag w:val="Project Overview:"/>
          <w:id w:val="-231312045"/>
          <w:placeholder>
            <w:docPart w:val="AE24E7AC2A7548CE9F0C96483C9078C9"/>
          </w:placeholder>
          <w:temporary/>
          <w:showingPlcHdr/>
          <w15:appearance w15:val="hidden"/>
        </w:sdtPr>
        <w:sdtEndPr/>
        <w:sdtContent>
          <w:r w:rsidR="00874AA1" w:rsidRPr="00874AA1">
            <w:t>Project Overview:</w:t>
          </w:r>
        </w:sdtContent>
      </w:sdt>
    </w:p>
    <w:p w14:paraId="5F1589C6" w14:textId="2D7615F9" w:rsidR="00563FE4" w:rsidRPr="00874AA1" w:rsidRDefault="00C52EB6" w:rsidP="00874AA1">
      <w:r>
        <w:t>This guide will walk a user through the process of retrieving the Flight</w:t>
      </w:r>
      <w:r w:rsidR="00594CFD">
        <w:t>s</w:t>
      </w:r>
      <w:r>
        <w:t xml:space="preserve">-Pro project </w:t>
      </w:r>
      <w:r w:rsidR="000D32F5">
        <w:t xml:space="preserve">code </w:t>
      </w:r>
      <w:r>
        <w:t xml:space="preserve">and configuring it to run in a Windows 10 environment. </w:t>
      </w:r>
    </w:p>
    <w:p w14:paraId="78325AE0" w14:textId="77777777" w:rsidR="000D32F5" w:rsidRDefault="000D32F5" w:rsidP="00874AA1">
      <w:pPr>
        <w:pStyle w:val="Heading1"/>
      </w:pPr>
    </w:p>
    <w:p w14:paraId="58536298" w14:textId="2635C77A" w:rsidR="00563FE4" w:rsidRPr="00874AA1" w:rsidRDefault="00C52EB6" w:rsidP="00874AA1">
      <w:pPr>
        <w:pStyle w:val="Heading1"/>
      </w:pPr>
      <w:r>
        <w:t>Required Programs:</w:t>
      </w:r>
    </w:p>
    <w:p w14:paraId="11FA501E" w14:textId="4C81BC9A" w:rsidR="00563FE4" w:rsidRDefault="00E83BD8" w:rsidP="00874AA1">
      <w:pPr>
        <w:pStyle w:val="ListBullet"/>
      </w:pPr>
      <w:r>
        <w:t>PowerShell 5</w:t>
      </w:r>
      <w:r w:rsidR="00402DDD">
        <w:t xml:space="preserve"> (should already be installed as part of Windows 10)</w:t>
      </w:r>
      <w:r w:rsidR="00402DDD">
        <w:br/>
      </w:r>
      <w:hyperlink r:id="rId10" w:history="1">
        <w:r w:rsidR="00402DDD" w:rsidRPr="00831EBC">
          <w:rPr>
            <w:rStyle w:val="Hyperlink"/>
          </w:rPr>
          <w:t>https://www.microsoft.com/en-us/download/details.aspx?id=54616</w:t>
        </w:r>
      </w:hyperlink>
    </w:p>
    <w:p w14:paraId="78F6E49F" w14:textId="5F1FA7A7" w:rsidR="00402DDD" w:rsidRDefault="00402DDD" w:rsidP="00874AA1">
      <w:pPr>
        <w:pStyle w:val="ListBullet"/>
      </w:pPr>
      <w:r>
        <w:t>.Net Framework 4.5 or higher</w:t>
      </w:r>
      <w:r>
        <w:br/>
      </w:r>
      <w:hyperlink r:id="rId11" w:history="1">
        <w:r w:rsidRPr="00831EBC">
          <w:rPr>
            <w:rStyle w:val="Hyperlink"/>
          </w:rPr>
          <w:t>https://dotnet.microsoft.com/download</w:t>
        </w:r>
      </w:hyperlink>
    </w:p>
    <w:p w14:paraId="44E230D2" w14:textId="414FE8FB" w:rsidR="00402DDD" w:rsidRDefault="00A906DD" w:rsidP="00874AA1">
      <w:pPr>
        <w:pStyle w:val="ListBullet"/>
      </w:pPr>
      <w:r>
        <w:t xml:space="preserve">Java </w:t>
      </w:r>
      <w:r w:rsidR="002E0E5D">
        <w:t>JDK</w:t>
      </w:r>
      <w:r w:rsidR="002E0E5D">
        <w:br/>
      </w:r>
      <w:hyperlink r:id="rId12" w:history="1">
        <w:r w:rsidR="002E0E5D" w:rsidRPr="00831EBC">
          <w:rPr>
            <w:rStyle w:val="Hyperlink"/>
          </w:rPr>
          <w:t>https://www.oracle.com/java/technologies/javase-jdk16-downloads.html</w:t>
        </w:r>
      </w:hyperlink>
    </w:p>
    <w:p w14:paraId="5509E93E" w14:textId="07BD3D63" w:rsidR="00F6489E" w:rsidRDefault="009D18A4" w:rsidP="00874AA1">
      <w:pPr>
        <w:pStyle w:val="ListBullet"/>
      </w:pPr>
      <w:r>
        <w:t>GIT (Download the Windows executable)</w:t>
      </w:r>
      <w:r>
        <w:br/>
      </w:r>
      <w:hyperlink r:id="rId13" w:history="1">
        <w:r w:rsidRPr="001E2F68">
          <w:rPr>
            <w:rStyle w:val="Hyperlink"/>
          </w:rPr>
          <w:t>https://git-scm.com/downloads</w:t>
        </w:r>
      </w:hyperlink>
    </w:p>
    <w:p w14:paraId="542C78DE" w14:textId="5C763BB8" w:rsidR="00C8716B" w:rsidRPr="00AF07A8" w:rsidRDefault="00AF07A8" w:rsidP="00AF07A8">
      <w:pPr>
        <w:pStyle w:val="ListBullet"/>
      </w:pPr>
      <w:r>
        <w:t>Web browser of your choice</w:t>
      </w:r>
      <w:r w:rsidR="00C8716B">
        <w:br w:type="page"/>
      </w:r>
    </w:p>
    <w:p w14:paraId="5E657607" w14:textId="10CAEE81" w:rsidR="00563FE4" w:rsidRPr="00874AA1" w:rsidRDefault="00C52EB6" w:rsidP="00874AA1">
      <w:pPr>
        <w:pStyle w:val="Heading1"/>
      </w:pPr>
      <w:r>
        <w:lastRenderedPageBreak/>
        <w:t>Installation Steps:</w:t>
      </w:r>
    </w:p>
    <w:p w14:paraId="01DFDD9C" w14:textId="1BD95AD1" w:rsidR="00563FE4" w:rsidRDefault="00C52EB6" w:rsidP="00010A69">
      <w:pPr>
        <w:pStyle w:val="Heading2"/>
      </w:pPr>
      <w:r>
        <w:t>Step 1</w:t>
      </w:r>
      <w:r w:rsidR="006546CC">
        <w:t xml:space="preserve"> – Program Installations</w:t>
      </w:r>
    </w:p>
    <w:p w14:paraId="28365214" w14:textId="6DCA8742" w:rsidR="00C52EB6" w:rsidRDefault="00E507D9" w:rsidP="00C52EB6">
      <w:pPr>
        <w:pStyle w:val="Normal-Indented"/>
        <w:ind w:left="0"/>
      </w:pPr>
      <w:r>
        <w:t xml:space="preserve">Download and install </w:t>
      </w:r>
      <w:r w:rsidR="00C3770D">
        <w:t xml:space="preserve">(or verify the installation of) </w:t>
      </w:r>
      <w:r>
        <w:t>all programs listed under the Required Programs section.</w:t>
      </w:r>
      <w:r w:rsidR="009D18A4">
        <w:t xml:space="preserve"> Choose the default options during all install wizards. (Note – It shouldn’t matter either way, but is simpler to just go with defaults for the purpose of this guide.)</w:t>
      </w:r>
    </w:p>
    <w:p w14:paraId="0C01EB92" w14:textId="40B6E56E" w:rsidR="00F96AB5" w:rsidRDefault="00F96AB5" w:rsidP="00C52EB6">
      <w:pPr>
        <w:pStyle w:val="Normal-Indented"/>
        <w:ind w:left="0"/>
      </w:pPr>
    </w:p>
    <w:p w14:paraId="438C78F0" w14:textId="5FA28B22" w:rsidR="00F96AB5" w:rsidRDefault="00F96AB5" w:rsidP="00010A69">
      <w:pPr>
        <w:pStyle w:val="Heading2"/>
      </w:pPr>
      <w:r>
        <w:t>Step 2</w:t>
      </w:r>
      <w:r w:rsidR="006546CC">
        <w:t xml:space="preserve"> – Download Clojure</w:t>
      </w:r>
    </w:p>
    <w:p w14:paraId="53591B04" w14:textId="77777777" w:rsidR="006323B0" w:rsidRDefault="006323B0" w:rsidP="00C52EB6">
      <w:pPr>
        <w:pStyle w:val="Normal-Indented"/>
        <w:ind w:left="0"/>
      </w:pPr>
      <w:r>
        <w:t>Open an elevated PowerShell window. Enter the following command:</w:t>
      </w:r>
    </w:p>
    <w:p w14:paraId="6F2D3DA0" w14:textId="77777777" w:rsidR="006323B0" w:rsidRDefault="006323B0" w:rsidP="00C52EB6">
      <w:pPr>
        <w:pStyle w:val="Normal-Indented"/>
        <w:ind w:left="0"/>
        <w:rPr>
          <w:rFonts w:ascii="Consolas" w:hAnsi="Consolas"/>
          <w:color w:val="C9D1D9"/>
          <w:sz w:val="20"/>
          <w:szCs w:val="20"/>
        </w:rPr>
      </w:pPr>
    </w:p>
    <w:p w14:paraId="4DA440E6" w14:textId="4BD046D0" w:rsidR="006323B0" w:rsidRDefault="006323B0" w:rsidP="00C52EB6">
      <w:pPr>
        <w:pStyle w:val="Normal-Indented"/>
        <w:ind w:left="0"/>
        <w:rPr>
          <w:rFonts w:ascii="Consolas" w:hAnsi="Consolas"/>
          <w:color w:val="4472C4" w:themeColor="accent1"/>
          <w:sz w:val="20"/>
          <w:szCs w:val="20"/>
        </w:rPr>
      </w:pPr>
      <w:r w:rsidRPr="006323B0">
        <w:rPr>
          <w:rFonts w:ascii="Consolas" w:hAnsi="Consolas"/>
          <w:color w:val="4472C4" w:themeColor="accent1"/>
          <w:sz w:val="20"/>
          <w:szCs w:val="20"/>
        </w:rPr>
        <w:t>iwr -useb download.clojure.org/install/win-install-1.10.3.967.ps1 | iex</w:t>
      </w:r>
    </w:p>
    <w:p w14:paraId="10397042" w14:textId="06944D86" w:rsidR="006323B0" w:rsidRDefault="006323B0" w:rsidP="00C52EB6">
      <w:pPr>
        <w:pStyle w:val="Normal-Indented"/>
        <w:ind w:left="0"/>
      </w:pPr>
    </w:p>
    <w:p w14:paraId="026ED457" w14:textId="189B2809" w:rsidR="006323B0" w:rsidRDefault="006323B0" w:rsidP="00C52EB6">
      <w:pPr>
        <w:pStyle w:val="Normal-Indented"/>
        <w:ind w:left="0"/>
      </w:pPr>
      <w:r>
        <w:t>This will download the Clojure tools. You will then be prompted with choosing an install location. (Note</w:t>
      </w:r>
      <w:r w:rsidR="00911B18">
        <w:t xml:space="preserve"> - F</w:t>
      </w:r>
      <w:r>
        <w:t>or my setup, options 2 and 3 require admin privileges, hence the opening of an elevated PowerShell.)</w:t>
      </w:r>
    </w:p>
    <w:p w14:paraId="6F4F5F91" w14:textId="77777777" w:rsidR="00E650E9" w:rsidRDefault="00E650E9" w:rsidP="00C52EB6">
      <w:pPr>
        <w:pStyle w:val="Normal-Indented"/>
        <w:ind w:left="0"/>
      </w:pPr>
    </w:p>
    <w:p w14:paraId="7A382FE6" w14:textId="3898DA0B" w:rsidR="00E650E9" w:rsidRDefault="00E650E9" w:rsidP="00C52EB6">
      <w:pPr>
        <w:pStyle w:val="Normal-Indented"/>
        <w:ind w:left="0"/>
      </w:pPr>
      <w:r>
        <w:t>If successful, your screen should look similar to what is shown below</w:t>
      </w:r>
      <w:r w:rsidR="00C8716B">
        <w:t>.</w:t>
      </w:r>
    </w:p>
    <w:p w14:paraId="04D280E0" w14:textId="53122CF2" w:rsidR="00F96AB5" w:rsidRDefault="006323B0" w:rsidP="00C52EB6">
      <w:pPr>
        <w:pStyle w:val="Normal-Indented"/>
        <w:ind w:left="0"/>
      </w:pPr>
      <w:r w:rsidRPr="006323B0">
        <w:drawing>
          <wp:inline distT="0" distB="0" distL="0" distR="0" wp14:anchorId="4D029E7E" wp14:editId="1EBB483E">
            <wp:extent cx="5943600" cy="22777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7ADF" w14:textId="7FAB9CEB" w:rsidR="006323B0" w:rsidRDefault="006323B0" w:rsidP="00C52EB6">
      <w:pPr>
        <w:pStyle w:val="Normal-Indented"/>
        <w:ind w:left="0"/>
      </w:pPr>
    </w:p>
    <w:p w14:paraId="27172D89" w14:textId="77777777" w:rsidR="00010A69" w:rsidRDefault="00010A69">
      <w:r>
        <w:br w:type="page"/>
      </w:r>
    </w:p>
    <w:p w14:paraId="75AFD064" w14:textId="0873DDB9" w:rsidR="006323B0" w:rsidRDefault="006323B0" w:rsidP="00010A69">
      <w:pPr>
        <w:pStyle w:val="Heading2"/>
      </w:pPr>
      <w:r>
        <w:lastRenderedPageBreak/>
        <w:t>Step 3</w:t>
      </w:r>
      <w:r w:rsidR="006546CC">
        <w:t xml:space="preserve"> – Download Flights-Pro code</w:t>
      </w:r>
    </w:p>
    <w:p w14:paraId="355E2993" w14:textId="24A99960" w:rsidR="00C8716B" w:rsidRPr="00911B18" w:rsidRDefault="00E650E9" w:rsidP="00C8716B">
      <w:pPr>
        <w:pStyle w:val="Normal-Indented"/>
        <w:ind w:left="0"/>
        <w:rPr>
          <w:rFonts w:ascii="Consolas" w:hAnsi="Consolas"/>
          <w:color w:val="C9D1D9"/>
        </w:rPr>
      </w:pPr>
      <w:r>
        <w:t>Create a folder to store the Flight</w:t>
      </w:r>
      <w:r w:rsidR="00594CFD">
        <w:t>s</w:t>
      </w:r>
      <w:r>
        <w:t>-Pro code somewhere on your machine</w:t>
      </w:r>
      <w:r w:rsidR="00911B18">
        <w:t>, and then navigate to that folder.</w:t>
      </w:r>
      <w:r w:rsidR="00C8716B">
        <w:t xml:space="preserve"> </w:t>
      </w:r>
      <w:r w:rsidR="00C8716B" w:rsidRPr="00911B18">
        <w:t>Enter the following command:</w:t>
      </w:r>
      <w:r w:rsidR="00C8716B">
        <w:br/>
      </w:r>
      <w:r w:rsidR="00C8716B">
        <w:br/>
      </w:r>
      <w:r w:rsidR="00C8716B" w:rsidRPr="00911B18">
        <w:rPr>
          <w:rFonts w:ascii="Consolas" w:hAnsi="Consolas"/>
          <w:color w:val="4472C4" w:themeColor="accent1"/>
        </w:rPr>
        <w:t>git clone https://github.com/rururu/flights-pro.git</w:t>
      </w:r>
    </w:p>
    <w:p w14:paraId="786DBFCB" w14:textId="77777777" w:rsidR="00C8716B" w:rsidRDefault="00C8716B" w:rsidP="00C8716B">
      <w:pPr>
        <w:pStyle w:val="Normal-Indented"/>
        <w:ind w:left="0"/>
      </w:pPr>
    </w:p>
    <w:p w14:paraId="6F7D4F75" w14:textId="5AF1B162" w:rsidR="00C8716B" w:rsidRDefault="00C8716B" w:rsidP="00C52EB6">
      <w:pPr>
        <w:pStyle w:val="Normal-Indented"/>
        <w:ind w:left="0"/>
      </w:pPr>
      <w:r>
        <w:t>This will retrieve the Flights-Pro code from the git repository.</w:t>
      </w:r>
      <w:r>
        <w:t xml:space="preserve"> Your screen should look similar to what is shown below.</w:t>
      </w:r>
    </w:p>
    <w:p w14:paraId="49E9FF80" w14:textId="78ED320C" w:rsidR="00C52EB6" w:rsidRDefault="00C8716B" w:rsidP="00C52EB6">
      <w:pPr>
        <w:pStyle w:val="Normal-Indented"/>
        <w:ind w:left="0"/>
      </w:pPr>
      <w:r w:rsidRPr="00C8716B">
        <w:drawing>
          <wp:inline distT="0" distB="0" distL="0" distR="0" wp14:anchorId="3EA5FE48" wp14:editId="5755DD2C">
            <wp:extent cx="5943600" cy="23520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8524" w14:textId="72BB905D" w:rsidR="00C52EB6" w:rsidRDefault="00C52EB6" w:rsidP="00C52EB6">
      <w:pPr>
        <w:pStyle w:val="Normal-Indented"/>
        <w:ind w:left="0"/>
      </w:pPr>
    </w:p>
    <w:p w14:paraId="036A3E7E" w14:textId="072A7E44" w:rsidR="00C8716B" w:rsidRDefault="00911B18" w:rsidP="00010A69">
      <w:pPr>
        <w:pStyle w:val="Heading2"/>
      </w:pPr>
      <w:r w:rsidRPr="00911B18">
        <w:rPr>
          <w:rFonts w:eastAsiaTheme="minorHAnsi"/>
        </w:rPr>
        <w:t>Step 4</w:t>
      </w:r>
      <w:r w:rsidR="006546CC">
        <w:rPr>
          <w:rFonts w:eastAsiaTheme="minorHAnsi"/>
        </w:rPr>
        <w:t xml:space="preserve"> – Resolve Potential Errors</w:t>
      </w:r>
    </w:p>
    <w:p w14:paraId="790F55B1" w14:textId="67E6FC01" w:rsidR="00911B18" w:rsidRDefault="00911B18" w:rsidP="00C52EB6">
      <w:pPr>
        <w:pStyle w:val="Normal-Indented"/>
        <w:ind w:left="0"/>
      </w:pPr>
      <w:r>
        <w:t>Navigate to the flights-pro folder, and enter the following command:</w:t>
      </w:r>
    </w:p>
    <w:p w14:paraId="22A4A01D" w14:textId="209F2F3C" w:rsidR="00911B18" w:rsidRDefault="00911B18" w:rsidP="00C52EB6">
      <w:pPr>
        <w:pStyle w:val="Normal-Indented"/>
        <w:ind w:left="0"/>
      </w:pPr>
    </w:p>
    <w:p w14:paraId="15E3DB34" w14:textId="33EFF2B4" w:rsidR="00911B18" w:rsidRDefault="00911B18" w:rsidP="00C52EB6">
      <w:pPr>
        <w:pStyle w:val="Normal-Indented"/>
        <w:ind w:left="0"/>
      </w:pPr>
      <w:r w:rsidRPr="00911B18">
        <w:rPr>
          <w:rFonts w:ascii="Consolas" w:eastAsia="Times New Roman" w:hAnsi="Consolas" w:cs="Courier New"/>
          <w:color w:val="4472C4" w:themeColor="accent1"/>
          <w:sz w:val="20"/>
          <w:szCs w:val="20"/>
        </w:rPr>
        <w:t>clj</w:t>
      </w:r>
    </w:p>
    <w:p w14:paraId="06332EA2" w14:textId="052EF132" w:rsidR="00C52EB6" w:rsidRDefault="00C52EB6" w:rsidP="00C52EB6">
      <w:pPr>
        <w:pStyle w:val="Normal-Indented"/>
        <w:ind w:left="0"/>
      </w:pPr>
    </w:p>
    <w:p w14:paraId="74E7B08D" w14:textId="373AF59F" w:rsidR="00C8716B" w:rsidRDefault="00010A69" w:rsidP="00C52EB6">
      <w:pPr>
        <w:pStyle w:val="Normal-Indented"/>
        <w:ind w:left="0"/>
      </w:pPr>
      <w:r>
        <w:t>You will most likely run into a couple of errors. If you don’t, skip to the next step.</w:t>
      </w:r>
    </w:p>
    <w:p w14:paraId="6BEDB737" w14:textId="199AACBF" w:rsidR="00010A69" w:rsidRDefault="00010A69" w:rsidP="00C52EB6">
      <w:pPr>
        <w:pStyle w:val="Normal-Indented"/>
        <w:ind w:left="0"/>
      </w:pPr>
    </w:p>
    <w:p w14:paraId="5DE1E74A" w14:textId="6DF3A691" w:rsidR="00010A69" w:rsidRDefault="00010A69" w:rsidP="00C52EB6">
      <w:pPr>
        <w:pStyle w:val="Normal-Indented"/>
        <w:ind w:left="0"/>
      </w:pPr>
      <w:r>
        <w:t xml:space="preserve">The first error you will receive states: </w:t>
      </w:r>
    </w:p>
    <w:p w14:paraId="6EE58F66" w14:textId="53B3C279" w:rsidR="00C52EB6" w:rsidRDefault="00C52EB6" w:rsidP="00C52EB6">
      <w:pPr>
        <w:pStyle w:val="Normal-Indented"/>
        <w:ind w:left="0"/>
      </w:pPr>
    </w:p>
    <w:p w14:paraId="77707C1D" w14:textId="1CD825C3" w:rsidR="00010A69" w:rsidRPr="00010A69" w:rsidRDefault="00010A69" w:rsidP="00010A69">
      <w:pPr>
        <w:pStyle w:val="Normal-Indented"/>
        <w:ind w:left="0"/>
        <w:rPr>
          <w:color w:val="FF0000"/>
        </w:rPr>
      </w:pPr>
      <w:r w:rsidRPr="00010A69">
        <w:rPr>
          <w:color w:val="FF0000"/>
        </w:rPr>
        <w:t>The 'clj' command was found in the module 'ClojureTools', but the module could not be loaded. For more</w:t>
      </w:r>
      <w:r w:rsidRPr="00010A69">
        <w:rPr>
          <w:color w:val="FF0000"/>
        </w:rPr>
        <w:t xml:space="preserve"> </w:t>
      </w:r>
      <w:r w:rsidRPr="00010A69">
        <w:rPr>
          <w:color w:val="FF0000"/>
        </w:rPr>
        <w:t>information, run 'Import-Module ClojureTools'.</w:t>
      </w:r>
    </w:p>
    <w:p w14:paraId="565B86C2" w14:textId="104DAF86" w:rsidR="00010A69" w:rsidRDefault="00010A69" w:rsidP="00C52EB6">
      <w:pPr>
        <w:pStyle w:val="Normal-Indented"/>
        <w:ind w:left="0"/>
      </w:pPr>
    </w:p>
    <w:p w14:paraId="0F536280" w14:textId="712CF4F9" w:rsidR="00010A69" w:rsidRDefault="00010A69" w:rsidP="00C52EB6">
      <w:pPr>
        <w:pStyle w:val="Normal-Indented"/>
        <w:ind w:left="0"/>
      </w:pPr>
      <w:r>
        <w:t>If you try to run the import, you’ll likely receive a second error, which states:</w:t>
      </w:r>
    </w:p>
    <w:p w14:paraId="64BEF9FA" w14:textId="0D88E00A" w:rsidR="00010A69" w:rsidRDefault="00010A69" w:rsidP="00C52EB6">
      <w:pPr>
        <w:pStyle w:val="Normal-Indented"/>
        <w:ind w:left="0"/>
      </w:pPr>
    </w:p>
    <w:p w14:paraId="5707888B" w14:textId="4F4E2A50" w:rsidR="00010A69" w:rsidRPr="00010A69" w:rsidRDefault="00010A69" w:rsidP="00010A69">
      <w:pPr>
        <w:pStyle w:val="Normal-Indented"/>
        <w:ind w:left="0"/>
        <w:rPr>
          <w:color w:val="FF0000"/>
        </w:rPr>
      </w:pPr>
      <w:r w:rsidRPr="00010A69">
        <w:rPr>
          <w:color w:val="FF0000"/>
        </w:rPr>
        <w:t>Import-Module : File C:\Program</w:t>
      </w:r>
      <w:r w:rsidRPr="00010A69">
        <w:rPr>
          <w:color w:val="FF0000"/>
        </w:rPr>
        <w:t xml:space="preserve"> </w:t>
      </w:r>
      <w:r w:rsidRPr="00010A69">
        <w:rPr>
          <w:color w:val="FF0000"/>
        </w:rPr>
        <w:t>Files\WindowsPowerShell\Modules\ClojureTools\ClojureTools.psm1 cannot be loaded</w:t>
      </w:r>
      <w:r w:rsidRPr="00010A69">
        <w:rPr>
          <w:color w:val="FF0000"/>
        </w:rPr>
        <w:t xml:space="preserve"> </w:t>
      </w:r>
      <w:r w:rsidRPr="00010A69">
        <w:rPr>
          <w:color w:val="FF0000"/>
        </w:rPr>
        <w:t>because running scripts is disabled on this system.</w:t>
      </w:r>
    </w:p>
    <w:p w14:paraId="6A603090" w14:textId="0733F742" w:rsidR="00010A69" w:rsidRDefault="00010A69" w:rsidP="00C52EB6">
      <w:pPr>
        <w:pStyle w:val="Normal-Indented"/>
        <w:ind w:left="0"/>
      </w:pPr>
    </w:p>
    <w:p w14:paraId="6FA14483" w14:textId="07FC3813" w:rsidR="00010A69" w:rsidRDefault="00010A69" w:rsidP="00C52EB6">
      <w:pPr>
        <w:pStyle w:val="Normal-Indented"/>
        <w:ind w:left="0"/>
      </w:pPr>
      <w:r>
        <w:t>To fix this error, you will need to run the following command</w:t>
      </w:r>
      <w:r w:rsidR="00E50EBE">
        <w:t xml:space="preserve"> and type Y for the prompt</w:t>
      </w:r>
      <w:r>
        <w:t>:</w:t>
      </w:r>
    </w:p>
    <w:p w14:paraId="6BE9BC54" w14:textId="00EAC2BA" w:rsidR="00010A69" w:rsidRDefault="00010A69" w:rsidP="00C52EB6">
      <w:pPr>
        <w:pStyle w:val="Normal-Indented"/>
        <w:ind w:left="0"/>
      </w:pPr>
    </w:p>
    <w:p w14:paraId="6D314B27" w14:textId="77777777" w:rsidR="00010A69" w:rsidRDefault="00010A69" w:rsidP="00010A69">
      <w:pPr>
        <w:pStyle w:val="HTMLPreformatted"/>
        <w:textAlignment w:val="baseline"/>
        <w:rPr>
          <w:rFonts w:ascii="var(--ff-mono)" w:hAnsi="var(--ff-mono)"/>
        </w:rPr>
      </w:pPr>
      <w:r w:rsidRPr="00E50EBE">
        <w:rPr>
          <w:rFonts w:ascii="Consolas" w:hAnsi="Consolas"/>
          <w:color w:val="4472C4" w:themeColor="accent1"/>
        </w:rPr>
        <w:t>Set-ExecutionPolicy RemoteSigned</w:t>
      </w:r>
    </w:p>
    <w:p w14:paraId="493D15BD" w14:textId="71FFF0D0" w:rsidR="00010A69" w:rsidRDefault="00010A69" w:rsidP="00C52EB6">
      <w:pPr>
        <w:pStyle w:val="Normal-Indented"/>
        <w:ind w:left="0"/>
      </w:pPr>
    </w:p>
    <w:p w14:paraId="02C65972" w14:textId="0D615598" w:rsidR="00E50EBE" w:rsidRDefault="008507EE" w:rsidP="00C52EB6">
      <w:pPr>
        <w:pStyle w:val="Normal-Indented"/>
        <w:ind w:left="0"/>
      </w:pPr>
      <w:r>
        <w:lastRenderedPageBreak/>
        <w:t>This reduces the security level on your machine and</w:t>
      </w:r>
      <w:r w:rsidR="0000469F">
        <w:t xml:space="preserve"> only</w:t>
      </w:r>
      <w:r>
        <w:t xml:space="preserve"> allows PowerShell to run scripts</w:t>
      </w:r>
      <w:r w:rsidR="0000469F">
        <w:t xml:space="preserve"> signed by a trusted publisher</w:t>
      </w:r>
      <w:r>
        <w:t xml:space="preserve">. </w:t>
      </w:r>
      <w:r w:rsidR="00E50EBE">
        <w:t>Now you can enter the import command:</w:t>
      </w:r>
    </w:p>
    <w:p w14:paraId="36F6DAF9" w14:textId="373B58B3" w:rsidR="00E50EBE" w:rsidRDefault="00E50EBE" w:rsidP="00C52EB6">
      <w:pPr>
        <w:pStyle w:val="Normal-Indented"/>
        <w:ind w:left="0"/>
      </w:pPr>
    </w:p>
    <w:p w14:paraId="7AC6A77C" w14:textId="76FFA876" w:rsidR="00E50EBE" w:rsidRDefault="00E50EBE" w:rsidP="00C52EB6">
      <w:pPr>
        <w:pStyle w:val="Normal-Indented"/>
        <w:ind w:left="0"/>
      </w:pPr>
      <w:r w:rsidRPr="00E50EBE">
        <w:rPr>
          <w:rFonts w:ascii="Consolas" w:eastAsia="Times New Roman" w:hAnsi="Consolas" w:cs="Courier New"/>
          <w:color w:val="4472C4" w:themeColor="accent1"/>
          <w:sz w:val="20"/>
          <w:szCs w:val="20"/>
        </w:rPr>
        <w:t>Import-Module Clo</w:t>
      </w:r>
      <w:r w:rsidR="004B63B3">
        <w:rPr>
          <w:rFonts w:ascii="Consolas" w:eastAsia="Times New Roman" w:hAnsi="Consolas" w:cs="Courier New"/>
          <w:color w:val="4472C4" w:themeColor="accent1"/>
          <w:sz w:val="20"/>
          <w:szCs w:val="20"/>
        </w:rPr>
        <w:t>j</w:t>
      </w:r>
      <w:r w:rsidRPr="00E50EBE">
        <w:rPr>
          <w:rFonts w:ascii="Consolas" w:eastAsia="Times New Roman" w:hAnsi="Consolas" w:cs="Courier New"/>
          <w:color w:val="4472C4" w:themeColor="accent1"/>
          <w:sz w:val="20"/>
          <w:szCs w:val="20"/>
        </w:rPr>
        <w:t>ureTools</w:t>
      </w:r>
    </w:p>
    <w:p w14:paraId="351A7B6E" w14:textId="04FEF95F" w:rsidR="00E50EBE" w:rsidRDefault="00E50EBE" w:rsidP="00C52EB6">
      <w:pPr>
        <w:pStyle w:val="Normal-Indented"/>
        <w:ind w:left="0"/>
      </w:pPr>
    </w:p>
    <w:p w14:paraId="44B1765F" w14:textId="57C1CFEF" w:rsidR="00E50EBE" w:rsidRDefault="00A461D7" w:rsidP="00C52EB6">
      <w:pPr>
        <w:pStyle w:val="Normal-Indented"/>
        <w:ind w:left="0"/>
      </w:pPr>
      <w:r>
        <w:t xml:space="preserve">Optional - </w:t>
      </w:r>
      <w:r w:rsidR="00E50EBE">
        <w:t>It’s best to set the script execution policy back to default</w:t>
      </w:r>
      <w:r w:rsidR="0000469F">
        <w:t>, which will prevent any scripts from running</w:t>
      </w:r>
      <w:r w:rsidR="00E50EBE">
        <w:t xml:space="preserve">. </w:t>
      </w:r>
      <w:r>
        <w:t xml:space="preserve">(Note – You will have to change this execution policy each time you open/close PowerShell or you can leave the policy as RemoteSigned.) </w:t>
      </w:r>
      <w:r w:rsidR="00E50EBE">
        <w:t>Run the following command and type Y for the prompt:</w:t>
      </w:r>
    </w:p>
    <w:p w14:paraId="130DBC41" w14:textId="10FBB586" w:rsidR="00E50EBE" w:rsidRDefault="00E50EBE" w:rsidP="00C52EB6">
      <w:pPr>
        <w:pStyle w:val="Normal-Indented"/>
        <w:ind w:left="0"/>
      </w:pPr>
    </w:p>
    <w:p w14:paraId="236F9A17" w14:textId="74BB15AD" w:rsidR="00E50EBE" w:rsidRPr="004B63B3" w:rsidRDefault="00E50EBE" w:rsidP="00C52EB6">
      <w:pPr>
        <w:pStyle w:val="Normal-Indented"/>
        <w:ind w:left="0"/>
        <w:rPr>
          <w:rFonts w:ascii="Consolas" w:eastAsia="Times New Roman" w:hAnsi="Consolas" w:cs="Courier New"/>
          <w:color w:val="4472C4" w:themeColor="accent1"/>
          <w:sz w:val="20"/>
          <w:szCs w:val="20"/>
        </w:rPr>
      </w:pPr>
      <w:r w:rsidRPr="004B63B3">
        <w:rPr>
          <w:rFonts w:ascii="Consolas" w:eastAsia="Times New Roman" w:hAnsi="Consolas" w:cs="Courier New"/>
          <w:color w:val="4472C4" w:themeColor="accent1"/>
          <w:sz w:val="20"/>
          <w:szCs w:val="20"/>
        </w:rPr>
        <w:t>Set-ExecutionPolicy Restricted</w:t>
      </w:r>
    </w:p>
    <w:p w14:paraId="046794E4" w14:textId="0CF4D1F5" w:rsidR="004B63B3" w:rsidRDefault="004B63B3" w:rsidP="00C52EB6">
      <w:pPr>
        <w:pStyle w:val="Normal-Indented"/>
        <w:ind w:left="0"/>
      </w:pPr>
    </w:p>
    <w:p w14:paraId="27276139" w14:textId="0B21DA3C" w:rsidR="004B63B3" w:rsidRDefault="004B63B3" w:rsidP="00C52EB6">
      <w:pPr>
        <w:pStyle w:val="Normal-Indented"/>
        <w:ind w:left="0"/>
      </w:pPr>
      <w:r>
        <w:t>Depending on your system and errors received, your screen should look similar to what is below.</w:t>
      </w:r>
    </w:p>
    <w:p w14:paraId="0A1CF1D7" w14:textId="6E00D639" w:rsidR="004B63B3" w:rsidRDefault="004B63B3" w:rsidP="00C52EB6">
      <w:pPr>
        <w:pStyle w:val="Normal-Indented"/>
        <w:ind w:left="0"/>
      </w:pPr>
      <w:r w:rsidRPr="004B63B3">
        <w:drawing>
          <wp:inline distT="0" distB="0" distL="0" distR="0" wp14:anchorId="31273129" wp14:editId="4ACA845B">
            <wp:extent cx="5943600" cy="37407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7F0A" w14:textId="131FA1CA" w:rsidR="004B63B3" w:rsidRDefault="004B63B3" w:rsidP="00C52EB6">
      <w:pPr>
        <w:pStyle w:val="Normal-Indented"/>
        <w:ind w:left="0"/>
      </w:pPr>
    </w:p>
    <w:p w14:paraId="4B77F673" w14:textId="77777777" w:rsidR="00AF07A8" w:rsidRDefault="00AF07A8">
      <w:pPr>
        <w:rPr>
          <w:rFonts w:eastAsiaTheme="majorEastAsia" w:cstheme="majorBidi"/>
          <w:b/>
          <w:sz w:val="26"/>
          <w:szCs w:val="26"/>
        </w:rPr>
      </w:pPr>
      <w:r>
        <w:br w:type="page"/>
      </w:r>
    </w:p>
    <w:p w14:paraId="3F8E7F4D" w14:textId="6DEA2AC7" w:rsidR="004B63B3" w:rsidRDefault="004B63B3" w:rsidP="006546CC">
      <w:pPr>
        <w:pStyle w:val="Heading2"/>
      </w:pPr>
      <w:r>
        <w:lastRenderedPageBreak/>
        <w:t>Step 5</w:t>
      </w:r>
      <w:r w:rsidR="006546CC">
        <w:t xml:space="preserve"> – Run Clojure</w:t>
      </w:r>
    </w:p>
    <w:p w14:paraId="7E86D2F0" w14:textId="77777777" w:rsidR="004B63B3" w:rsidRDefault="004B63B3" w:rsidP="00C52EB6">
      <w:pPr>
        <w:pStyle w:val="Normal-Indented"/>
        <w:ind w:left="0"/>
      </w:pPr>
      <w:r>
        <w:t>Enter the following command to start Clojure:</w:t>
      </w:r>
    </w:p>
    <w:p w14:paraId="4D43E438" w14:textId="77777777" w:rsidR="004B63B3" w:rsidRDefault="004B63B3" w:rsidP="00C52EB6">
      <w:pPr>
        <w:pStyle w:val="Normal-Indented"/>
        <w:ind w:left="0"/>
      </w:pPr>
    </w:p>
    <w:p w14:paraId="45DD5CFE" w14:textId="59DBE062" w:rsidR="004B63B3" w:rsidRDefault="004B63B3" w:rsidP="00C52EB6">
      <w:pPr>
        <w:pStyle w:val="Normal-Indented"/>
        <w:ind w:left="0"/>
      </w:pPr>
      <w:r w:rsidRPr="004B63B3">
        <w:rPr>
          <w:rFonts w:ascii="Consolas" w:eastAsia="Times New Roman" w:hAnsi="Consolas" w:cs="Courier New"/>
          <w:color w:val="4472C4" w:themeColor="accent1"/>
          <w:sz w:val="20"/>
          <w:szCs w:val="20"/>
        </w:rPr>
        <w:t>clj</w:t>
      </w:r>
      <w:r>
        <w:t xml:space="preserve"> </w:t>
      </w:r>
    </w:p>
    <w:p w14:paraId="42D8D0C5" w14:textId="12CDDDCD" w:rsidR="00010A69" w:rsidRDefault="00010A69" w:rsidP="00C52EB6">
      <w:pPr>
        <w:pStyle w:val="Normal-Indented"/>
        <w:ind w:left="0"/>
      </w:pPr>
    </w:p>
    <w:p w14:paraId="7EC2B8D7" w14:textId="2C840E4A" w:rsidR="00010A69" w:rsidRDefault="004B63B3" w:rsidP="00C52EB6">
      <w:pPr>
        <w:pStyle w:val="Normal-Indented"/>
        <w:ind w:left="0"/>
      </w:pPr>
      <w:r>
        <w:t>The first time this command is run, it will download a bunch of files.</w:t>
      </w:r>
      <w:r w:rsidR="006546CC">
        <w:t xml:space="preserve"> You should</w:t>
      </w:r>
      <w:r w:rsidR="00A461D7">
        <w:t xml:space="preserve"> then</w:t>
      </w:r>
      <w:r w:rsidR="006546CC">
        <w:t xml:space="preserve"> be presented with the user prompt. Enter the following:</w:t>
      </w:r>
    </w:p>
    <w:p w14:paraId="7234257B" w14:textId="558EE235" w:rsidR="006546CC" w:rsidRDefault="006546CC" w:rsidP="00C52EB6">
      <w:pPr>
        <w:pStyle w:val="Normal-Indented"/>
        <w:ind w:left="0"/>
      </w:pPr>
    </w:p>
    <w:p w14:paraId="28282FF9" w14:textId="77777777" w:rsidR="006546CC" w:rsidRDefault="006546CC" w:rsidP="006546CC">
      <w:pPr>
        <w:pStyle w:val="HTMLPreformatted"/>
        <w:rPr>
          <w:rFonts w:ascii="Consolas" w:hAnsi="Consolas"/>
          <w:color w:val="C9D1D9"/>
        </w:rPr>
      </w:pPr>
      <w:r w:rsidRPr="006546CC">
        <w:rPr>
          <w:rFonts w:ascii="Consolas" w:hAnsi="Consolas"/>
          <w:color w:val="4472C4" w:themeColor="accent1"/>
        </w:rPr>
        <w:t>(</w:t>
      </w:r>
      <w:r w:rsidRPr="006546CC">
        <w:rPr>
          <w:color w:val="4472C4" w:themeColor="accent1"/>
        </w:rPr>
        <w:t>edu.stanford.smi.protege.Application/main</w:t>
      </w:r>
      <w:r w:rsidRPr="006546CC">
        <w:rPr>
          <w:rFonts w:ascii="Consolas" w:hAnsi="Consolas"/>
          <w:color w:val="4472C4" w:themeColor="accent1"/>
        </w:rPr>
        <w:t xml:space="preserve"> (</w:t>
      </w:r>
      <w:r w:rsidRPr="006546CC">
        <w:rPr>
          <w:color w:val="4472C4" w:themeColor="accent1"/>
        </w:rPr>
        <w:t>into-array</w:t>
      </w:r>
      <w:r w:rsidRPr="006546CC">
        <w:rPr>
          <w:rFonts w:ascii="Consolas" w:hAnsi="Consolas"/>
          <w:color w:val="4472C4" w:themeColor="accent1"/>
        </w:rPr>
        <w:t xml:space="preserve"> String []))</w:t>
      </w:r>
    </w:p>
    <w:p w14:paraId="6588F547" w14:textId="55E01964" w:rsidR="006546CC" w:rsidRDefault="006546CC" w:rsidP="00C52EB6">
      <w:pPr>
        <w:pStyle w:val="Normal-Indented"/>
        <w:ind w:left="0"/>
      </w:pPr>
    </w:p>
    <w:p w14:paraId="113B070B" w14:textId="73E37B84" w:rsidR="00A461D7" w:rsidRDefault="00A461D7" w:rsidP="00C52EB6">
      <w:pPr>
        <w:pStyle w:val="Normal-Indented"/>
        <w:ind w:left="0"/>
      </w:pPr>
      <w:r>
        <w:t>The command above tells Clojure to execute Protégé.</w:t>
      </w:r>
      <w:r w:rsidR="00985B18">
        <w:t xml:space="preserve"> This comes prepackaged when you retrieved the Flights-Pro code.</w:t>
      </w:r>
      <w:r>
        <w:t xml:space="preserve"> </w:t>
      </w:r>
      <w:r w:rsidR="000C0BCD">
        <w:t xml:space="preserve">Protégé will open </w:t>
      </w:r>
      <w:r>
        <w:t xml:space="preserve">with a welcome dialog box. </w:t>
      </w:r>
      <w:r w:rsidR="000C0BCD">
        <w:t>Your screen should look similar to what is shown below</w:t>
      </w:r>
      <w:r w:rsidR="000C0BCD">
        <w:t>.</w:t>
      </w:r>
    </w:p>
    <w:p w14:paraId="658237E8" w14:textId="6C34F889" w:rsidR="00A461D7" w:rsidRDefault="00A461D7" w:rsidP="00C52EB6">
      <w:pPr>
        <w:pStyle w:val="Normal-Indented"/>
        <w:ind w:left="0"/>
      </w:pPr>
      <w:r w:rsidRPr="00A461D7">
        <w:drawing>
          <wp:inline distT="0" distB="0" distL="0" distR="0" wp14:anchorId="472F9329" wp14:editId="4DC33BF6">
            <wp:extent cx="5943600" cy="10680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885E" w14:textId="03F1DAE9" w:rsidR="00A461D7" w:rsidRDefault="00A461D7" w:rsidP="00C52EB6">
      <w:pPr>
        <w:pStyle w:val="Normal-Indented"/>
        <w:ind w:left="0"/>
      </w:pPr>
    </w:p>
    <w:p w14:paraId="7067BDE9" w14:textId="3E2A6E25" w:rsidR="00A461D7" w:rsidRDefault="00A461D7" w:rsidP="00C52EB6">
      <w:pPr>
        <w:pStyle w:val="Normal-Indented"/>
        <w:ind w:left="0"/>
      </w:pPr>
      <w:r w:rsidRPr="00A461D7">
        <w:drawing>
          <wp:inline distT="0" distB="0" distL="0" distR="0" wp14:anchorId="7CD04E64" wp14:editId="10A4ECCC">
            <wp:extent cx="5943600" cy="35090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6C17" w14:textId="77777777" w:rsidR="00A461D7" w:rsidRDefault="00A461D7">
      <w:pPr>
        <w:rPr>
          <w:rFonts w:eastAsiaTheme="majorEastAsia" w:cstheme="majorBidi"/>
          <w:b/>
          <w:sz w:val="26"/>
          <w:szCs w:val="26"/>
        </w:rPr>
      </w:pPr>
      <w:r>
        <w:br w:type="page"/>
      </w:r>
    </w:p>
    <w:p w14:paraId="42E68922" w14:textId="6BD1807F" w:rsidR="00010A69" w:rsidRDefault="00A461D7" w:rsidP="00A461D7">
      <w:pPr>
        <w:pStyle w:val="Heading2"/>
      </w:pPr>
      <w:r>
        <w:lastRenderedPageBreak/>
        <w:t>Step 6 – Run Flights-Pro</w:t>
      </w:r>
    </w:p>
    <w:p w14:paraId="1B2133BE" w14:textId="70F74444" w:rsidR="00A461D7" w:rsidRDefault="0049340E" w:rsidP="00C52EB6">
      <w:pPr>
        <w:pStyle w:val="Normal-Indented"/>
        <w:ind w:left="0"/>
      </w:pPr>
      <w:r>
        <w:t>Click the Open Other… button on the welcome dialog box in Protégé. Navigate to the FlightPro.pprj project file inside folder ./flights-pro/pro-projects and open it.</w:t>
      </w:r>
    </w:p>
    <w:p w14:paraId="5902D29F" w14:textId="5C570995" w:rsidR="0049340E" w:rsidRDefault="0049340E" w:rsidP="00C52EB6">
      <w:pPr>
        <w:pStyle w:val="Normal-Indented"/>
        <w:ind w:left="0"/>
      </w:pPr>
    </w:p>
    <w:p w14:paraId="12178195" w14:textId="71E85BDC" w:rsidR="0049340E" w:rsidRDefault="0049340E" w:rsidP="00C52EB6">
      <w:pPr>
        <w:pStyle w:val="Normal-Indented"/>
        <w:ind w:left="0"/>
      </w:pPr>
      <w:r w:rsidRPr="0049340E">
        <w:drawing>
          <wp:inline distT="0" distB="0" distL="0" distR="0" wp14:anchorId="7A18F583" wp14:editId="2D41B600">
            <wp:extent cx="5943600" cy="35217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610F" w14:textId="20082583" w:rsidR="00010A69" w:rsidRDefault="00010A69" w:rsidP="00C52EB6">
      <w:pPr>
        <w:pStyle w:val="Normal-Indented"/>
        <w:ind w:left="0"/>
      </w:pPr>
    </w:p>
    <w:p w14:paraId="030D5848" w14:textId="332CB749" w:rsidR="000C0BCD" w:rsidRDefault="000C0BCD">
      <w:r>
        <w:br w:type="page"/>
      </w:r>
    </w:p>
    <w:p w14:paraId="7393DABE" w14:textId="3F7B9764" w:rsidR="00010A69" w:rsidRDefault="0049340E" w:rsidP="00C52EB6">
      <w:pPr>
        <w:pStyle w:val="Normal-Indented"/>
        <w:ind w:left="0"/>
      </w:pPr>
      <w:r>
        <w:lastRenderedPageBreak/>
        <w:t>With the project open, go to Edit -&gt; Clo</w:t>
      </w:r>
      <w:r w:rsidR="000C0BCD">
        <w:t>j</w:t>
      </w:r>
      <w:r>
        <w:t>ure Work</w:t>
      </w:r>
      <w:r w:rsidR="000C0BCD">
        <w:t>. This will start a handful of programs and servers necessary for Flights-Pro to run. Notice back in PowerShell, commands and information have been written to the screen.</w:t>
      </w:r>
    </w:p>
    <w:p w14:paraId="0864F3AB" w14:textId="23E4AE01" w:rsidR="000C0BCD" w:rsidRDefault="000C0BCD" w:rsidP="00C52EB6">
      <w:pPr>
        <w:pStyle w:val="Normal-Indented"/>
        <w:ind w:left="0"/>
      </w:pPr>
    </w:p>
    <w:p w14:paraId="16F42FC3" w14:textId="66F0FB2E" w:rsidR="000C0BCD" w:rsidRDefault="000C0BCD" w:rsidP="00C52EB6">
      <w:pPr>
        <w:pStyle w:val="Normal-Indented"/>
        <w:ind w:left="0"/>
      </w:pPr>
      <w:r w:rsidRPr="000C0BCD">
        <w:drawing>
          <wp:inline distT="0" distB="0" distL="0" distR="0" wp14:anchorId="45E0FBA3" wp14:editId="2189364F">
            <wp:extent cx="5943600" cy="49904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C732" w14:textId="5580334D" w:rsidR="00484D47" w:rsidRDefault="00484D47">
      <w:r>
        <w:br w:type="page"/>
      </w:r>
    </w:p>
    <w:p w14:paraId="3F855003" w14:textId="77777777" w:rsidR="00484D47" w:rsidRDefault="00484D47" w:rsidP="00484D47">
      <w:pPr>
        <w:sectPr w:rsidR="00484D47" w:rsidSect="00874AA1">
          <w:pgSz w:w="12240" w:h="15840"/>
          <w:pgMar w:top="1152" w:right="1440" w:bottom="1152" w:left="1440" w:header="576" w:footer="576" w:gutter="0"/>
          <w:cols w:space="720"/>
          <w:docGrid w:linePitch="360"/>
        </w:sectPr>
      </w:pPr>
    </w:p>
    <w:p w14:paraId="661A3E75" w14:textId="4ADA9B51" w:rsidR="00484D47" w:rsidRDefault="00484D47" w:rsidP="00484D47">
      <w:r>
        <w:lastRenderedPageBreak/>
        <w:t xml:space="preserve">Open a browser with two tabs. Navigate to </w:t>
      </w:r>
      <w:hyperlink r:id="rId21" w:history="1">
        <w:r w:rsidRPr="001E2F68">
          <w:rPr>
            <w:rStyle w:val="Hyperlink"/>
          </w:rPr>
          <w:t>http://localhost:4444/</w:t>
        </w:r>
      </w:hyperlink>
      <w:r>
        <w:t xml:space="preserve"> (cockpit view) in the first tab, and </w:t>
      </w:r>
      <w:hyperlink r:id="rId22" w:history="1">
        <w:r w:rsidRPr="001E2F68">
          <w:rPr>
            <w:rStyle w:val="Hyperlink"/>
          </w:rPr>
          <w:t>http://localhost:4444/chart</w:t>
        </w:r>
      </w:hyperlink>
      <w:r>
        <w:t xml:space="preserve"> (chart view)</w:t>
      </w:r>
      <w:r w:rsidRPr="00327218">
        <w:t xml:space="preserve"> </w:t>
      </w:r>
      <w:r>
        <w:t>in the second tab.</w:t>
      </w:r>
    </w:p>
    <w:p w14:paraId="323CEB43" w14:textId="17DAF588" w:rsidR="00010A69" w:rsidRDefault="00484D47" w:rsidP="00484D47">
      <w:pPr>
        <w:pStyle w:val="Normal-Indented"/>
        <w:ind w:left="0"/>
      </w:pPr>
      <w:bookmarkStart w:id="0" w:name="_GoBack"/>
      <w:r w:rsidRPr="00327218">
        <w:drawing>
          <wp:inline distT="0" distB="0" distL="0" distR="0" wp14:anchorId="460A32E1" wp14:editId="52F960B4">
            <wp:extent cx="8665143" cy="3517900"/>
            <wp:effectExtent l="0" t="0" r="317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670244" cy="351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53EDF33" w14:textId="68059153" w:rsidR="00010A69" w:rsidRDefault="00010A69" w:rsidP="00C52EB6">
      <w:pPr>
        <w:pStyle w:val="Normal-Indented"/>
        <w:ind w:left="0"/>
      </w:pPr>
    </w:p>
    <w:p w14:paraId="38A50946" w14:textId="2E61A064" w:rsidR="00010A69" w:rsidRDefault="00010A69" w:rsidP="00C52EB6">
      <w:pPr>
        <w:pStyle w:val="Normal-Indented"/>
        <w:ind w:left="0"/>
      </w:pPr>
    </w:p>
    <w:p w14:paraId="7252ED9F" w14:textId="7272F009" w:rsidR="00010A69" w:rsidRDefault="00010A69" w:rsidP="00C52EB6">
      <w:pPr>
        <w:pStyle w:val="Normal-Indented"/>
        <w:ind w:left="0"/>
      </w:pPr>
    </w:p>
    <w:p w14:paraId="3E6F6C1A" w14:textId="5392EB66" w:rsidR="00010A69" w:rsidRDefault="00010A69" w:rsidP="00C52EB6">
      <w:pPr>
        <w:pStyle w:val="Normal-Indented"/>
        <w:ind w:left="0"/>
      </w:pPr>
    </w:p>
    <w:p w14:paraId="465D8C9C" w14:textId="0DE80D5F" w:rsidR="00010A69" w:rsidRDefault="00010A69" w:rsidP="00C52EB6">
      <w:pPr>
        <w:pStyle w:val="Normal-Indented"/>
        <w:ind w:left="0"/>
      </w:pPr>
    </w:p>
    <w:p w14:paraId="1A55C10B" w14:textId="66DB7A11" w:rsidR="00010A69" w:rsidRDefault="00010A69" w:rsidP="00C52EB6">
      <w:pPr>
        <w:pStyle w:val="Normal-Indented"/>
        <w:ind w:left="0"/>
      </w:pPr>
    </w:p>
    <w:p w14:paraId="0CE6CB6D" w14:textId="0D16C1A2" w:rsidR="00010A69" w:rsidRDefault="00010A69" w:rsidP="00C52EB6">
      <w:pPr>
        <w:pStyle w:val="Normal-Indented"/>
        <w:ind w:left="0"/>
      </w:pPr>
    </w:p>
    <w:p w14:paraId="3D0F1DB2" w14:textId="07F31833" w:rsidR="00010A69" w:rsidRDefault="00010A69" w:rsidP="00C52EB6">
      <w:pPr>
        <w:pStyle w:val="Normal-Indented"/>
        <w:ind w:left="0"/>
      </w:pPr>
    </w:p>
    <w:p w14:paraId="13F40A89" w14:textId="543671D1" w:rsidR="00010A69" w:rsidRDefault="00010A69" w:rsidP="00C52EB6">
      <w:pPr>
        <w:pStyle w:val="Normal-Indented"/>
        <w:ind w:left="0"/>
      </w:pPr>
    </w:p>
    <w:p w14:paraId="634850CC" w14:textId="77777777" w:rsidR="00484D47" w:rsidRDefault="00484D47" w:rsidP="00C52EB6">
      <w:pPr>
        <w:pStyle w:val="Normal-Indented"/>
        <w:ind w:left="0"/>
        <w:sectPr w:rsidR="00484D47" w:rsidSect="00484D47">
          <w:pgSz w:w="15840" w:h="12240" w:orient="landscape"/>
          <w:pgMar w:top="1440" w:right="1152" w:bottom="1440" w:left="1152" w:header="576" w:footer="576" w:gutter="0"/>
          <w:cols w:space="720"/>
          <w:docGrid w:linePitch="360"/>
        </w:sectPr>
      </w:pPr>
    </w:p>
    <w:p w14:paraId="24E525E3" w14:textId="785B57E8" w:rsidR="00010A69" w:rsidRPr="00874AA1" w:rsidRDefault="00010A69" w:rsidP="00C52EB6">
      <w:pPr>
        <w:pStyle w:val="Normal-Indented"/>
        <w:ind w:left="0"/>
      </w:pPr>
    </w:p>
    <w:p w14:paraId="04455BE1" w14:textId="7E55AB79" w:rsidR="00563FE4" w:rsidRPr="00874AA1" w:rsidRDefault="00036F08" w:rsidP="00874AA1">
      <w:pPr>
        <w:pStyle w:val="Heading1"/>
      </w:pPr>
      <w:r>
        <w:t>References:</w:t>
      </w:r>
    </w:p>
    <w:p w14:paraId="73E26EAD" w14:textId="3F07E239" w:rsidR="00563FE4" w:rsidRDefault="00036F08" w:rsidP="00874AA1">
      <w:r>
        <w:t>Flight</w:t>
      </w:r>
      <w:r w:rsidR="00594CFD">
        <w:t>s</w:t>
      </w:r>
      <w:r>
        <w:t>-Pro git repository</w:t>
      </w:r>
      <w:r>
        <w:br/>
      </w:r>
      <w:hyperlink r:id="rId24" w:history="1">
        <w:r w:rsidRPr="001E2F68">
          <w:rPr>
            <w:rStyle w:val="Hyperlink"/>
          </w:rPr>
          <w:t>https://github.com/rururu/flights-pro</w:t>
        </w:r>
      </w:hyperlink>
    </w:p>
    <w:sectPr w:rsidR="00563FE4" w:rsidSect="00874AA1">
      <w:pgSz w:w="12240" w:h="15840"/>
      <w:pgMar w:top="1152" w:right="1440" w:bottom="1152" w:left="1440" w:header="576" w:footer="57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1F4E8F" w14:textId="77777777" w:rsidR="00950546" w:rsidRDefault="00950546" w:rsidP="00524988">
      <w:pPr>
        <w:spacing w:after="0" w:line="240" w:lineRule="auto"/>
      </w:pPr>
      <w:r>
        <w:separator/>
      </w:r>
    </w:p>
  </w:endnote>
  <w:endnote w:type="continuationSeparator" w:id="0">
    <w:p w14:paraId="6A7F432C" w14:textId="77777777" w:rsidR="00950546" w:rsidRDefault="00950546" w:rsidP="005249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668946" w14:textId="77777777" w:rsidR="00950546" w:rsidRDefault="00950546" w:rsidP="00524988">
      <w:pPr>
        <w:spacing w:after="0" w:line="240" w:lineRule="auto"/>
      </w:pPr>
      <w:r>
        <w:separator/>
      </w:r>
    </w:p>
  </w:footnote>
  <w:footnote w:type="continuationSeparator" w:id="0">
    <w:p w14:paraId="2B1BBB99" w14:textId="77777777" w:rsidR="00950546" w:rsidRDefault="00950546" w:rsidP="005249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95D8FDA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2A012A3E"/>
    <w:multiLevelType w:val="hybridMultilevel"/>
    <w:tmpl w:val="6E74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6B495C"/>
    <w:multiLevelType w:val="hybridMultilevel"/>
    <w:tmpl w:val="2B387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CB5B48"/>
    <w:multiLevelType w:val="hybridMultilevel"/>
    <w:tmpl w:val="5FCCA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EB6"/>
    <w:rsid w:val="0000469F"/>
    <w:rsid w:val="00010A69"/>
    <w:rsid w:val="00036F08"/>
    <w:rsid w:val="00044941"/>
    <w:rsid w:val="00076856"/>
    <w:rsid w:val="00097C80"/>
    <w:rsid w:val="000C0BCD"/>
    <w:rsid w:val="000D32F5"/>
    <w:rsid w:val="00151A42"/>
    <w:rsid w:val="001E0395"/>
    <w:rsid w:val="001E3ADA"/>
    <w:rsid w:val="002261A4"/>
    <w:rsid w:val="002E0E5D"/>
    <w:rsid w:val="002F1EA7"/>
    <w:rsid w:val="003169C1"/>
    <w:rsid w:val="00327218"/>
    <w:rsid w:val="003A27F0"/>
    <w:rsid w:val="00402DDD"/>
    <w:rsid w:val="00432A3E"/>
    <w:rsid w:val="00481FAD"/>
    <w:rsid w:val="00483FFD"/>
    <w:rsid w:val="00484D47"/>
    <w:rsid w:val="0049340E"/>
    <w:rsid w:val="004B63B3"/>
    <w:rsid w:val="005244D5"/>
    <w:rsid w:val="00524988"/>
    <w:rsid w:val="00563FE4"/>
    <w:rsid w:val="005733DE"/>
    <w:rsid w:val="00575138"/>
    <w:rsid w:val="00575C9D"/>
    <w:rsid w:val="005854E9"/>
    <w:rsid w:val="00594CFD"/>
    <w:rsid w:val="00596931"/>
    <w:rsid w:val="00610A72"/>
    <w:rsid w:val="006323B0"/>
    <w:rsid w:val="00635D86"/>
    <w:rsid w:val="006546CC"/>
    <w:rsid w:val="00783197"/>
    <w:rsid w:val="008507EE"/>
    <w:rsid w:val="00863EF1"/>
    <w:rsid w:val="00874AA1"/>
    <w:rsid w:val="00911B18"/>
    <w:rsid w:val="00950546"/>
    <w:rsid w:val="00985B18"/>
    <w:rsid w:val="009D18A4"/>
    <w:rsid w:val="009E36F6"/>
    <w:rsid w:val="00A461D7"/>
    <w:rsid w:val="00A906DD"/>
    <w:rsid w:val="00AF07A8"/>
    <w:rsid w:val="00B56A09"/>
    <w:rsid w:val="00C3770D"/>
    <w:rsid w:val="00C52EB6"/>
    <w:rsid w:val="00C8716B"/>
    <w:rsid w:val="00CF1882"/>
    <w:rsid w:val="00E507D9"/>
    <w:rsid w:val="00E50EBE"/>
    <w:rsid w:val="00E650E9"/>
    <w:rsid w:val="00E83BD8"/>
    <w:rsid w:val="00F355B6"/>
    <w:rsid w:val="00F6489E"/>
    <w:rsid w:val="00F96AB5"/>
    <w:rsid w:val="00FA6F20"/>
    <w:rsid w:val="4BDEC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2DA9E0"/>
  <w15:chartTrackingRefBased/>
  <w15:docId w15:val="{5B2A5C61-4598-4562-A822-4806E75C0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74AA1"/>
  </w:style>
  <w:style w:type="paragraph" w:styleId="Heading1">
    <w:name w:val="heading 1"/>
    <w:basedOn w:val="Normal"/>
    <w:link w:val="Heading1Char"/>
    <w:uiPriority w:val="9"/>
    <w:qFormat/>
    <w:rsid w:val="00874AA1"/>
    <w:pPr>
      <w:keepNext/>
      <w:keepLines/>
      <w:contextualSpacing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874AA1"/>
    <w:pPr>
      <w:contextualSpacing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874AA1"/>
    <w:pPr>
      <w:contextualSpacing/>
      <w:outlineLvl w:val="2"/>
    </w:pPr>
    <w:rPr>
      <w:rFonts w:eastAsiaTheme="majorEastAsia" w:cstheme="majorBidi"/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11"/>
    <w:rsid w:val="00874AA1"/>
    <w:pPr>
      <w:numPr>
        <w:numId w:val="4"/>
      </w:numPr>
      <w:ind w:left="720"/>
      <w:contextualSpacing/>
    </w:pPr>
    <w:rPr>
      <w:sz w:val="22"/>
    </w:rPr>
  </w:style>
  <w:style w:type="paragraph" w:styleId="Title">
    <w:name w:val="Title"/>
    <w:basedOn w:val="Normal"/>
    <w:next w:val="Normal"/>
    <w:link w:val="TitleChar"/>
    <w:uiPriority w:val="1"/>
    <w:qFormat/>
    <w:rsid w:val="00874AA1"/>
    <w:pPr>
      <w:spacing w:after="600" w:line="360" w:lineRule="auto"/>
      <w:contextualSpacing/>
      <w:jc w:val="center"/>
    </w:pPr>
    <w:rPr>
      <w:rFonts w:asciiTheme="majorHAnsi" w:eastAsiaTheme="majorEastAsia" w:hAnsiTheme="majorHAnsi" w:cstheme="majorBidi"/>
      <w:b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874AA1"/>
    <w:rPr>
      <w:rFonts w:asciiTheme="majorHAnsi" w:eastAsiaTheme="majorEastAsia" w:hAnsiTheme="majorHAnsi" w:cstheme="majorBidi"/>
      <w:b/>
      <w:kern w:val="28"/>
      <w:sz w:val="28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74AA1"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74AA1"/>
    <w:rPr>
      <w:rFonts w:eastAsiaTheme="majorEastAsia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4AA1"/>
    <w:rPr>
      <w:rFonts w:eastAsiaTheme="majorEastAsia" w:cstheme="majorBidi"/>
      <w:b/>
      <w:i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74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4AA1"/>
  </w:style>
  <w:style w:type="paragraph" w:styleId="Footer">
    <w:name w:val="footer"/>
    <w:basedOn w:val="Normal"/>
    <w:link w:val="FooterChar"/>
    <w:uiPriority w:val="99"/>
    <w:unhideWhenUsed/>
    <w:rsid w:val="00874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4AA1"/>
  </w:style>
  <w:style w:type="character" w:styleId="PlaceholderText">
    <w:name w:val="Placeholder Text"/>
    <w:basedOn w:val="DefaultParagraphFont"/>
    <w:uiPriority w:val="99"/>
    <w:semiHidden/>
    <w:rsid w:val="00874AA1"/>
    <w:rPr>
      <w:color w:val="808080"/>
    </w:rPr>
  </w:style>
  <w:style w:type="paragraph" w:customStyle="1" w:styleId="Normal-Indented">
    <w:name w:val="Normal - Indented"/>
    <w:basedOn w:val="Normal"/>
    <w:uiPriority w:val="12"/>
    <w:qFormat/>
    <w:rsid w:val="00874A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02D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2DD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36F08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11B1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11B18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010A69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010A69"/>
  </w:style>
  <w:style w:type="character" w:customStyle="1" w:styleId="pl-en">
    <w:name w:val="pl-en"/>
    <w:basedOn w:val="DefaultParagraphFont"/>
    <w:rsid w:val="006546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0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1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git-scm.com/downloads" TargetMode="External"/><Relationship Id="rId18" Type="http://schemas.openxmlformats.org/officeDocument/2006/relationships/image" Target="media/image5.png"/><Relationship Id="rId26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1" Type="http://schemas.openxmlformats.org/officeDocument/2006/relationships/hyperlink" Target="http://localhost:4444/" TargetMode="External"/><Relationship Id="rId7" Type="http://schemas.openxmlformats.org/officeDocument/2006/relationships/webSettings" Target="webSettings.xml"/><Relationship Id="rId12" Type="http://schemas.openxmlformats.org/officeDocument/2006/relationships/hyperlink" Target="https://www.oracle.com/java/technologies/javase-jdk16-downloads.html" TargetMode="External"/><Relationship Id="rId17" Type="http://schemas.openxmlformats.org/officeDocument/2006/relationships/image" Target="media/image4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dotnet.microsoft.com/download" TargetMode="External"/><Relationship Id="rId24" Type="http://schemas.openxmlformats.org/officeDocument/2006/relationships/hyperlink" Target="https://github.com/rururu/flights-pro" TargetMode="External"/><Relationship Id="rId5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10" Type="http://schemas.openxmlformats.org/officeDocument/2006/relationships/hyperlink" Target="https://www.microsoft.com/en-us/download/details.aspx?id=54616" TargetMode="External"/><Relationship Id="rId19" Type="http://schemas.openxmlformats.org/officeDocument/2006/relationships/image" Target="media/image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1.png"/><Relationship Id="rId22" Type="http://schemas.openxmlformats.org/officeDocument/2006/relationships/hyperlink" Target="http://localhost:4444/chart" TargetMode="External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jowett\AppData\Roaming\Microsoft\Templates\Project%20based%20learning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E24E7AC2A7548CE9F0C96483C9078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2A634D-DC0B-4D7D-A93D-D1925E2E7B62}"/>
      </w:docPartPr>
      <w:docPartBody>
        <w:p w:rsidR="009E6732" w:rsidRDefault="00B9044D">
          <w:pPr>
            <w:pStyle w:val="AE24E7AC2A7548CE9F0C96483C9078C9"/>
          </w:pPr>
          <w:r w:rsidRPr="00874AA1">
            <w:t>Project Overview: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044D"/>
    <w:rsid w:val="004067A8"/>
    <w:rsid w:val="009E6732"/>
    <w:rsid w:val="00B90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48CC993AB494EE6BDCCE0F3B5247605">
    <w:name w:val="148CC993AB494EE6BDCCE0F3B5247605"/>
  </w:style>
  <w:style w:type="paragraph" w:customStyle="1" w:styleId="FA783C66701F46068DB3455CE165B690">
    <w:name w:val="FA783C66701F46068DB3455CE165B690"/>
  </w:style>
  <w:style w:type="paragraph" w:customStyle="1" w:styleId="AE24E7AC2A7548CE9F0C96483C9078C9">
    <w:name w:val="AE24E7AC2A7548CE9F0C96483C9078C9"/>
  </w:style>
  <w:style w:type="paragraph" w:customStyle="1" w:styleId="1F45C9E5E6E04BA9953DFA6ED6807BE9">
    <w:name w:val="1F45C9E5E6E04BA9953DFA6ED6807BE9"/>
  </w:style>
  <w:style w:type="paragraph" w:customStyle="1" w:styleId="B0DD2A7C1B7E4BC594506AF22D480C9A">
    <w:name w:val="B0DD2A7C1B7E4BC594506AF22D480C9A"/>
  </w:style>
  <w:style w:type="paragraph" w:customStyle="1" w:styleId="0CC0B355E04A4364935B588EC4464FAC">
    <w:name w:val="0CC0B355E04A4364935B588EC4464FAC"/>
  </w:style>
  <w:style w:type="paragraph" w:customStyle="1" w:styleId="50343D4F8DB444F88BDE154B227C64BE">
    <w:name w:val="50343D4F8DB444F88BDE154B227C64BE"/>
  </w:style>
  <w:style w:type="paragraph" w:customStyle="1" w:styleId="281DD7FE3EE140DA92F083F3D4D9ECF1">
    <w:name w:val="281DD7FE3EE140DA92F083F3D4D9ECF1"/>
  </w:style>
  <w:style w:type="paragraph" w:customStyle="1" w:styleId="F8BD8D5630B94471AF9D90563EBA7336">
    <w:name w:val="F8BD8D5630B94471AF9D90563EBA7336"/>
  </w:style>
  <w:style w:type="paragraph" w:customStyle="1" w:styleId="8831A3B74D214E669C6AB04FF28CB82F">
    <w:name w:val="8831A3B74D214E669C6AB04FF28CB82F"/>
  </w:style>
  <w:style w:type="paragraph" w:customStyle="1" w:styleId="8CBD06AF1D054275983FB6787C847FB2">
    <w:name w:val="8CBD06AF1D054275983FB6787C847FB2"/>
  </w:style>
  <w:style w:type="paragraph" w:customStyle="1" w:styleId="CF8F31ADBD46477192D132EB3653251D">
    <w:name w:val="CF8F31ADBD46477192D132EB3653251D"/>
  </w:style>
  <w:style w:type="paragraph" w:customStyle="1" w:styleId="BC1D993A845A4612A3091887C8651CC2">
    <w:name w:val="BC1D993A845A4612A3091887C8651CC2"/>
  </w:style>
  <w:style w:type="paragraph" w:customStyle="1" w:styleId="C52023C255654E0BBA8121C945E248FB">
    <w:name w:val="C52023C255654E0BBA8121C945E248FB"/>
  </w:style>
  <w:style w:type="paragraph" w:customStyle="1" w:styleId="31714DF9A1034D079F1BD367E07FF97F">
    <w:name w:val="31714DF9A1034D079F1BD367E07FF97F"/>
  </w:style>
  <w:style w:type="paragraph" w:customStyle="1" w:styleId="08264E8F862B4A0184228BD845E2C512">
    <w:name w:val="08264E8F862B4A0184228BD845E2C512"/>
  </w:style>
  <w:style w:type="paragraph" w:customStyle="1" w:styleId="B125F3564C034625A38423A73FD35E8E">
    <w:name w:val="B125F3564C034625A38423A73FD35E8E"/>
  </w:style>
  <w:style w:type="paragraph" w:customStyle="1" w:styleId="1D53AA66E9EC44CFB19955B146E2C5A7">
    <w:name w:val="1D53AA66E9EC44CFB19955B146E2C5A7"/>
  </w:style>
  <w:style w:type="paragraph" w:customStyle="1" w:styleId="5D5FF87CDBAC4137869ECF76D7066EE1">
    <w:name w:val="5D5FF87CDBAC4137869ECF76D7066EE1"/>
  </w:style>
  <w:style w:type="paragraph" w:customStyle="1" w:styleId="EFC28F06B7B54CE185E3EF55CA36CC15">
    <w:name w:val="EFC28F06B7B54CE185E3EF55CA36CC15"/>
  </w:style>
  <w:style w:type="paragraph" w:customStyle="1" w:styleId="7188E1856D34486FA8CECADF1FAC0408">
    <w:name w:val="7188E1856D34486FA8CECADF1FAC0408"/>
  </w:style>
  <w:style w:type="paragraph" w:customStyle="1" w:styleId="B0564C215B1F4225A89C45B1C77E35D8">
    <w:name w:val="B0564C215B1F4225A89C45B1C77E35D8"/>
  </w:style>
  <w:style w:type="paragraph" w:customStyle="1" w:styleId="173BF21D67824AA894384BE9C565A4F4">
    <w:name w:val="173BF21D67824AA894384BE9C565A4F4"/>
  </w:style>
  <w:style w:type="paragraph" w:customStyle="1" w:styleId="718228EE97CA4120A33B7C22478EF13D">
    <w:name w:val="718228EE97CA4120A33B7C22478EF13D"/>
  </w:style>
  <w:style w:type="paragraph" w:customStyle="1" w:styleId="078E9993891E4EA0B52D93FD754F75B4">
    <w:name w:val="078E9993891E4EA0B52D93FD754F75B4"/>
  </w:style>
  <w:style w:type="paragraph" w:customStyle="1" w:styleId="557E4CD6202748AC88F7EB0A9A969BA6">
    <w:name w:val="557E4CD6202748AC88F7EB0A9A969BA6"/>
  </w:style>
  <w:style w:type="paragraph" w:customStyle="1" w:styleId="A21CE37480D64244B903AE6EE6E07D64">
    <w:name w:val="A21CE37480D64244B903AE6EE6E07D6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Bodoni MT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7D55E06-64DA-42F3-AD6E-D3DC24069E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A075BD4-F53C-4E01-9EDE-4652C8A1FE4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3D40F5E8-4448-4982-82F4-146B74EB9EB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 based learning.dotx</Template>
  <TotalTime>3740</TotalTime>
  <Pages>9</Pages>
  <Words>702</Words>
  <Characters>4002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Jowett, Brandon</dc:creator>
  <cp:keywords/>
  <dc:description/>
  <cp:lastModifiedBy>Brandon Jowett</cp:lastModifiedBy>
  <cp:revision>27</cp:revision>
  <dcterms:created xsi:type="dcterms:W3CDTF">2021-09-11T00:42:00Z</dcterms:created>
  <dcterms:modified xsi:type="dcterms:W3CDTF">2021-09-13T15:12:00Z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